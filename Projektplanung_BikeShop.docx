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BA9" w:rsidRPr="00A66E7A" w:rsidRDefault="00AB2B4B" w:rsidP="00F812D0">
      <w:pPr>
        <w:pStyle w:val="Titel"/>
      </w:pPr>
      <w:r>
        <w:t>Projekt</w:t>
      </w:r>
    </w:p>
    <w:p w:rsidR="00595008" w:rsidRPr="00F812D0" w:rsidRDefault="00595008" w:rsidP="00F812D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Tabelle der Präsentationsnotizen"/>
      </w:tblPr>
      <w:tblGrid>
        <w:gridCol w:w="2547"/>
        <w:gridCol w:w="6469"/>
      </w:tblGrid>
      <w:tr w:rsidR="00AB2B4B" w:rsidRPr="00F812D0" w:rsidTr="004F33BA">
        <w:tc>
          <w:tcPr>
            <w:tcW w:w="2547" w:type="dxa"/>
          </w:tcPr>
          <w:p w:rsidR="00AB2B4B" w:rsidRDefault="00AB2B4B" w:rsidP="00F812D0">
            <w:pPr>
              <w:pStyle w:val="berschrift1"/>
            </w:pPr>
            <w:bookmarkStart w:id="0" w:name="_GoBack" w:colFirst="2" w:colLast="2"/>
            <w:r>
              <w:t>Projektname:</w:t>
            </w:r>
          </w:p>
        </w:tc>
        <w:tc>
          <w:tcPr>
            <w:tcW w:w="6469" w:type="dxa"/>
          </w:tcPr>
          <w:p w:rsidR="00AB2B4B" w:rsidRPr="00F812D0" w:rsidRDefault="00CB339E" w:rsidP="00AB2B4B">
            <w:pPr>
              <w:jc w:val="center"/>
            </w:pPr>
            <w:r>
              <w:t xml:space="preserve">Website </w:t>
            </w:r>
            <w:proofErr w:type="spellStart"/>
            <w:r>
              <w:t>BikeShop</w:t>
            </w:r>
            <w:proofErr w:type="spellEnd"/>
          </w:p>
        </w:tc>
      </w:tr>
      <w:tr w:rsidR="00595008" w:rsidRPr="00F812D0" w:rsidTr="004F33BA">
        <w:tc>
          <w:tcPr>
            <w:tcW w:w="2547" w:type="dxa"/>
          </w:tcPr>
          <w:p w:rsidR="00595008" w:rsidRPr="00F812D0" w:rsidRDefault="00AB2B4B" w:rsidP="00F812D0">
            <w:pPr>
              <w:pStyle w:val="berschrift1"/>
              <w:rPr>
                <w:rFonts w:eastAsiaTheme="minorHAnsi" w:cstheme="minorBidi"/>
                <w:sz w:val="28"/>
                <w:szCs w:val="28"/>
              </w:rPr>
            </w:pPr>
            <w:r>
              <w:t>Ausgangssituation</w:t>
            </w:r>
          </w:p>
        </w:tc>
        <w:tc>
          <w:tcPr>
            <w:tcW w:w="6469" w:type="dxa"/>
          </w:tcPr>
          <w:p w:rsidR="00AB2B4B" w:rsidRPr="00D50114" w:rsidRDefault="00CB339E" w:rsidP="00F81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Eine bestehende Website aktualisieren und Kundenwünsche erfüllen. </w:t>
            </w:r>
          </w:p>
        </w:tc>
      </w:tr>
      <w:tr w:rsidR="00595008" w:rsidRPr="00F812D0" w:rsidTr="004F33BA">
        <w:tc>
          <w:tcPr>
            <w:tcW w:w="2547" w:type="dxa"/>
          </w:tcPr>
          <w:p w:rsidR="006C3412" w:rsidRPr="00F812D0" w:rsidRDefault="00AB2B4B" w:rsidP="00F812D0">
            <w:pPr>
              <w:pStyle w:val="berschrift1"/>
            </w:pPr>
            <w:r>
              <w:t>Projektgesamtziel</w:t>
            </w:r>
          </w:p>
        </w:tc>
        <w:tc>
          <w:tcPr>
            <w:tcW w:w="6469" w:type="dxa"/>
          </w:tcPr>
          <w:p w:rsidR="00595008" w:rsidRDefault="00CB339E" w:rsidP="00D50114">
            <w:pPr>
              <w:pStyle w:val="Listenabsatz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Modernes Layout</w:t>
            </w:r>
          </w:p>
          <w:p w:rsidR="00D50114" w:rsidRDefault="00CB339E" w:rsidP="00D50114">
            <w:pPr>
              <w:pStyle w:val="Listenabsatz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Aktuelle Produkte</w:t>
            </w:r>
          </w:p>
          <w:p w:rsidR="00D50114" w:rsidRDefault="00CB339E" w:rsidP="00D50114">
            <w:pPr>
              <w:pStyle w:val="Listenabsatz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Einfach gestaltet</w:t>
            </w:r>
          </w:p>
          <w:p w:rsidR="00D50114" w:rsidRPr="00D50114" w:rsidRDefault="00CB339E" w:rsidP="00D50114">
            <w:pPr>
              <w:pStyle w:val="Listenabsatz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Kontaktmöglichkeit</w:t>
            </w:r>
          </w:p>
        </w:tc>
      </w:tr>
      <w:tr w:rsidR="00595008" w:rsidRPr="00F812D0" w:rsidTr="004F33BA">
        <w:tc>
          <w:tcPr>
            <w:tcW w:w="2547" w:type="dxa"/>
          </w:tcPr>
          <w:p w:rsidR="00757863" w:rsidRPr="00F812D0" w:rsidRDefault="00AB2B4B" w:rsidP="00F812D0">
            <w:pPr>
              <w:pStyle w:val="berschrift2"/>
            </w:pPr>
            <w:r>
              <w:t xml:space="preserve">Messbare Projektergebnisse: </w:t>
            </w:r>
          </w:p>
        </w:tc>
        <w:tc>
          <w:tcPr>
            <w:tcW w:w="6469" w:type="dxa"/>
          </w:tcPr>
          <w:p w:rsidR="00AB2B4B" w:rsidRPr="00D50114" w:rsidRDefault="0064155F" w:rsidP="00F812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 möglichst guter Notendurchschnitt</w:t>
            </w:r>
          </w:p>
          <w:p w:rsidR="00AB2B4B" w:rsidRPr="00D50114" w:rsidRDefault="00CB339E" w:rsidP="00AB2B4B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Kundenzufriedenheit</w:t>
            </w:r>
          </w:p>
          <w:p w:rsidR="00AB2B4B" w:rsidRPr="00D50114" w:rsidRDefault="00CB339E" w:rsidP="00AB2B4B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Rechtzeitige Erstellung der Website</w:t>
            </w:r>
          </w:p>
          <w:p w:rsidR="00AB2B4B" w:rsidRPr="00D50114" w:rsidRDefault="00CB339E" w:rsidP="00AB2B4B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Note</w:t>
            </w:r>
          </w:p>
        </w:tc>
      </w:tr>
      <w:tr w:rsidR="00595008" w:rsidRPr="00F812D0" w:rsidTr="004F33BA">
        <w:tc>
          <w:tcPr>
            <w:tcW w:w="2547" w:type="dxa"/>
          </w:tcPr>
          <w:p w:rsidR="00757863" w:rsidRPr="00F812D0" w:rsidRDefault="00AB2B4B" w:rsidP="00AB2B4B">
            <w:pPr>
              <w:pStyle w:val="berschrift1"/>
            </w:pPr>
            <w:r>
              <w:t>Meilensteinziele</w:t>
            </w:r>
          </w:p>
        </w:tc>
        <w:tc>
          <w:tcPr>
            <w:tcW w:w="6469" w:type="dxa"/>
          </w:tcPr>
          <w:p w:rsidR="00D32DEA" w:rsidRPr="00CB339E" w:rsidRDefault="006E3600" w:rsidP="00CB339E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23.12.2020 Aktuelle Website Online</w:t>
            </w:r>
          </w:p>
          <w:p w:rsidR="00D50114" w:rsidRPr="006E3600" w:rsidRDefault="006E3600" w:rsidP="006E3600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27.01.2021 Abgabe</w:t>
            </w:r>
          </w:p>
        </w:tc>
      </w:tr>
      <w:tr w:rsidR="006C3412" w:rsidRPr="00F812D0" w:rsidTr="004F33BA">
        <w:tc>
          <w:tcPr>
            <w:tcW w:w="2547" w:type="dxa"/>
          </w:tcPr>
          <w:p w:rsidR="00AB2B4B" w:rsidRPr="00F812D0" w:rsidRDefault="00AB2B4B" w:rsidP="00AB2B4B">
            <w:pPr>
              <w:pStyle w:val="berschrift1"/>
            </w:pPr>
            <w:r>
              <w:t>Projektrisiken</w:t>
            </w:r>
          </w:p>
          <w:p w:rsidR="00757863" w:rsidRPr="00F812D0" w:rsidRDefault="00757863" w:rsidP="00F812D0">
            <w:pPr>
              <w:pStyle w:val="berschrift2"/>
            </w:pPr>
          </w:p>
        </w:tc>
        <w:tc>
          <w:tcPr>
            <w:tcW w:w="6469" w:type="dxa"/>
          </w:tcPr>
          <w:p w:rsidR="006C3412" w:rsidRPr="00D50114" w:rsidRDefault="006E3600" w:rsidP="00D32DEA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Verspätete Abgabe</w:t>
            </w:r>
          </w:p>
          <w:p w:rsidR="00D32DEA" w:rsidRPr="00D50114" w:rsidRDefault="006E3600" w:rsidP="00D32DEA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Unzufriedener Kunde/Lehrer</w:t>
            </w:r>
          </w:p>
          <w:p w:rsidR="00D32DEA" w:rsidRPr="006E3600" w:rsidRDefault="006E3600" w:rsidP="006E3600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Website: Codierungsfehler</w:t>
            </w:r>
          </w:p>
        </w:tc>
      </w:tr>
      <w:tr w:rsidR="00D32DEA" w:rsidRPr="00F812D0" w:rsidTr="00D32DEA">
        <w:trPr>
          <w:trHeight w:val="982"/>
        </w:trPr>
        <w:tc>
          <w:tcPr>
            <w:tcW w:w="2547" w:type="dxa"/>
          </w:tcPr>
          <w:p w:rsidR="00D32DEA" w:rsidRDefault="00D32DEA" w:rsidP="00AB2B4B">
            <w:pPr>
              <w:pStyle w:val="berschrift1"/>
            </w:pPr>
            <w:r>
              <w:t>Termine</w:t>
            </w:r>
          </w:p>
        </w:tc>
        <w:tc>
          <w:tcPr>
            <w:tcW w:w="6469" w:type="dxa"/>
          </w:tcPr>
          <w:p w:rsidR="00D32DEA" w:rsidRPr="00D50114" w:rsidRDefault="00D32DEA" w:rsidP="00D32DEA">
            <w:pPr>
              <w:pStyle w:val="Listenabsatz"/>
              <w:rPr>
                <w:sz w:val="24"/>
                <w:szCs w:val="24"/>
              </w:rPr>
            </w:pPr>
            <w:r w:rsidRPr="00D50114">
              <w:rPr>
                <w:sz w:val="24"/>
                <w:szCs w:val="24"/>
              </w:rPr>
              <w:t xml:space="preserve">Projektstart: </w:t>
            </w:r>
            <w:r w:rsidR="006E3600">
              <w:rPr>
                <w:sz w:val="24"/>
                <w:szCs w:val="24"/>
              </w:rPr>
              <w:t>04.11.2020</w:t>
            </w:r>
          </w:p>
          <w:p w:rsidR="00D32DEA" w:rsidRPr="00D50114" w:rsidRDefault="00D32DEA" w:rsidP="00D32DEA">
            <w:pPr>
              <w:pStyle w:val="Listenabsatz"/>
              <w:rPr>
                <w:sz w:val="24"/>
                <w:szCs w:val="24"/>
              </w:rPr>
            </w:pPr>
            <w:r w:rsidRPr="00D50114">
              <w:rPr>
                <w:sz w:val="24"/>
                <w:szCs w:val="24"/>
              </w:rPr>
              <w:t xml:space="preserve">Projektende: </w:t>
            </w:r>
            <w:r w:rsidR="006E3600">
              <w:rPr>
                <w:sz w:val="24"/>
                <w:szCs w:val="24"/>
              </w:rPr>
              <w:t>27.01.2021</w:t>
            </w:r>
          </w:p>
        </w:tc>
      </w:tr>
      <w:bookmarkEnd w:id="0"/>
    </w:tbl>
    <w:p w:rsidR="00595008" w:rsidRPr="00A15C29" w:rsidRDefault="00595008">
      <w:pPr>
        <w:rPr>
          <w:rFonts w:ascii="Segoe UI" w:hAnsi="Segoe UI" w:cs="Segoe UI"/>
        </w:rPr>
      </w:pPr>
    </w:p>
    <w:sectPr w:rsidR="00595008" w:rsidRPr="00A15C29" w:rsidSect="00730AB9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717" w:rsidRDefault="00C67717" w:rsidP="00E32EEA">
      <w:pPr>
        <w:spacing w:after="0" w:line="240" w:lineRule="auto"/>
      </w:pPr>
      <w:r>
        <w:separator/>
      </w:r>
    </w:p>
  </w:endnote>
  <w:endnote w:type="continuationSeparator" w:id="0">
    <w:p w:rsidR="00C67717" w:rsidRDefault="00C67717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717" w:rsidRDefault="00C67717" w:rsidP="00E32EEA">
      <w:pPr>
        <w:spacing w:after="0" w:line="240" w:lineRule="auto"/>
      </w:pPr>
      <w:r>
        <w:separator/>
      </w:r>
    </w:p>
  </w:footnote>
  <w:footnote w:type="continuationSeparator" w:id="0">
    <w:p w:rsidR="00C67717" w:rsidRDefault="00C67717" w:rsidP="00E32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3A0" w:rsidRDefault="001D03A0">
    <w:pPr>
      <w:pStyle w:val="Kopfzeile"/>
    </w:pPr>
    <w:r>
      <w:t xml:space="preserve">Sevim </w:t>
    </w:r>
    <w:proofErr w:type="spellStart"/>
    <w:r>
      <w:t>Eray</w:t>
    </w:r>
    <w:proofErr w:type="spellEnd"/>
    <w:r>
      <w:t xml:space="preserve"> &amp; Berisha Elvon</w:t>
    </w:r>
    <w:r>
      <w:tab/>
    </w:r>
    <w:r>
      <w:tab/>
      <w:t>Systemplanung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3483"/>
    <w:multiLevelType w:val="hybridMultilevel"/>
    <w:tmpl w:val="6228FF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108D"/>
    <w:multiLevelType w:val="hybridMultilevel"/>
    <w:tmpl w:val="6EAAFE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11280"/>
    <w:multiLevelType w:val="hybridMultilevel"/>
    <w:tmpl w:val="CCBAAE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21A7C"/>
    <w:multiLevelType w:val="hybridMultilevel"/>
    <w:tmpl w:val="7548C79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4D607D"/>
    <w:multiLevelType w:val="hybridMultilevel"/>
    <w:tmpl w:val="ABB48A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82C91"/>
    <w:multiLevelType w:val="hybridMultilevel"/>
    <w:tmpl w:val="CF1A8E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A0B14"/>
    <w:multiLevelType w:val="hybridMultilevel"/>
    <w:tmpl w:val="807449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27735"/>
    <w:multiLevelType w:val="hybridMultilevel"/>
    <w:tmpl w:val="0ABE92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4B"/>
    <w:rsid w:val="00002828"/>
    <w:rsid w:val="000213FB"/>
    <w:rsid w:val="00131A00"/>
    <w:rsid w:val="001D03A0"/>
    <w:rsid w:val="00291026"/>
    <w:rsid w:val="00396AA2"/>
    <w:rsid w:val="00397814"/>
    <w:rsid w:val="003C06EB"/>
    <w:rsid w:val="004F33BA"/>
    <w:rsid w:val="00595008"/>
    <w:rsid w:val="0064155F"/>
    <w:rsid w:val="006C3412"/>
    <w:rsid w:val="006E3600"/>
    <w:rsid w:val="00730AB9"/>
    <w:rsid w:val="00757863"/>
    <w:rsid w:val="00886B5E"/>
    <w:rsid w:val="008D1197"/>
    <w:rsid w:val="009F6BA9"/>
    <w:rsid w:val="00A15C29"/>
    <w:rsid w:val="00A66E7A"/>
    <w:rsid w:val="00AB2B4B"/>
    <w:rsid w:val="00B77A95"/>
    <w:rsid w:val="00C67717"/>
    <w:rsid w:val="00C77E77"/>
    <w:rsid w:val="00CB339E"/>
    <w:rsid w:val="00D32DEA"/>
    <w:rsid w:val="00D50114"/>
    <w:rsid w:val="00D513E5"/>
    <w:rsid w:val="00E32EEA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AC32E"/>
  <w15:chartTrackingRefBased/>
  <w15:docId w15:val="{2871641D-E70D-4BB8-BABC-0547E575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12D0"/>
  </w:style>
  <w:style w:type="paragraph" w:styleId="berschrift1">
    <w:name w:val="heading 1"/>
    <w:basedOn w:val="Standard"/>
    <w:link w:val="berschrift1Zchn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el">
    <w:name w:val="Title"/>
    <w:basedOn w:val="Standard"/>
    <w:link w:val="TitelZchn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tzhaltertext">
    <w:name w:val="Placeholder Text"/>
    <w:basedOn w:val="Absatz-Standardschriftart"/>
    <w:uiPriority w:val="99"/>
    <w:semiHidden/>
    <w:rsid w:val="00F812D0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12D0"/>
    <w:rPr>
      <w:rFonts w:eastAsiaTheme="majorEastAsia" w:cstheme="majorBidi"/>
      <w:sz w:val="20"/>
      <w:szCs w:val="26"/>
    </w:rPr>
  </w:style>
  <w:style w:type="paragraph" w:styleId="Listenabsatz">
    <w:name w:val="List Paragraph"/>
    <w:basedOn w:val="Standard"/>
    <w:uiPriority w:val="34"/>
    <w:unhideWhenUsed/>
    <w:qFormat/>
    <w:rsid w:val="00AB2B4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D0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03A0"/>
  </w:style>
  <w:style w:type="paragraph" w:styleId="Fuzeile">
    <w:name w:val="footer"/>
    <w:basedOn w:val="Standard"/>
    <w:link w:val="FuzeileZchn"/>
    <w:uiPriority w:val="99"/>
    <w:unhideWhenUsed/>
    <w:rsid w:val="001D0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200347\AppData\Roaming\Microsoft\Templates\Pr&#228;sentationsnotiz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8AD849AD4F06488BAB1CD5563A9E2D" ma:contentTypeVersion="6" ma:contentTypeDescription="Ein neues Dokument erstellen." ma:contentTypeScope="" ma:versionID="54079f0c75bae7ec59e12e06e155586a">
  <xsd:schema xmlns:xsd="http://www.w3.org/2001/XMLSchema" xmlns:xs="http://www.w3.org/2001/XMLSchema" xmlns:p="http://schemas.microsoft.com/office/2006/metadata/properties" xmlns:ns2="95c3eb41-4978-4131-a9ad-52dbb98686db" targetNamespace="http://schemas.microsoft.com/office/2006/metadata/properties" ma:root="true" ma:fieldsID="205a1797b717f4ecf805e5a187ad32b0" ns2:_="">
    <xsd:import namespace="95c3eb41-4978-4131-a9ad-52dbb98686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3eb41-4978-4131-a9ad-52dbb98686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C574F-7D5E-4E70-AC21-A4EB052CDBD4}"/>
</file>

<file path=docProps/app.xml><?xml version="1.0" encoding="utf-8"?>
<Properties xmlns="http://schemas.openxmlformats.org/officeDocument/2006/extended-properties" xmlns:vt="http://schemas.openxmlformats.org/officeDocument/2006/docPropsVTypes">
  <Template>Präsentationsnotizen</Template>
  <TotalTime>0</TotalTime>
  <Pages>1</Pages>
  <Words>78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Berisha Elvon</dc:creator>
  <cp:keywords/>
  <dc:description/>
  <cp:lastModifiedBy>Berisha Elvon</cp:lastModifiedBy>
  <cp:revision>3</cp:revision>
  <dcterms:created xsi:type="dcterms:W3CDTF">2021-01-20T16:48:00Z</dcterms:created>
  <dcterms:modified xsi:type="dcterms:W3CDTF">2021-01-20T16:49:00Z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0x010100C98AD849AD4F06488BAB1CD5563A9E2D</vt:lpwstr>
  </property>
</Properties>
</file>